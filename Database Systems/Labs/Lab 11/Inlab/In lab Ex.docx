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852"/>
      </w:tblGrid>
      <w:tr w:rsidR="00BF4423" w:rsidRPr="00BF4423" w:rsidTr="00CF2917">
        <w:trPr>
          <w:trHeight w:val="2880"/>
          <w:jc w:val="center"/>
        </w:trPr>
        <w:tc>
          <w:tcPr>
            <w:tcW w:w="5000" w:type="pct"/>
          </w:tcPr>
          <w:p w:rsidR="00BF4423" w:rsidRPr="00BF4423" w:rsidRDefault="00BF4423" w:rsidP="000A4018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</w:t>
            </w:r>
            <w:r w:rsidR="00CF2917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>S</w:t>
            </w: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ciences       </w:t>
            </w:r>
          </w:p>
          <w:p w:rsidR="00BF4423" w:rsidRPr="00BD37C2" w:rsidRDefault="00BF4423" w:rsidP="000A4018">
            <w:pPr>
              <w:pStyle w:val="NoSpacing"/>
              <w:spacing w:after="100" w:afterAutospacing="1"/>
              <w:ind w:right="666"/>
              <w:jc w:val="center"/>
              <w:rPr>
                <w:caps/>
              </w:rPr>
            </w:pPr>
          </w:p>
          <w:p w:rsidR="00BF4423" w:rsidRPr="00BD37C2" w:rsidRDefault="00366903" w:rsidP="000A4018">
            <w:pPr>
              <w:ind w:right="666"/>
              <w:jc w:val="center"/>
            </w:pPr>
            <w:r w:rsidRPr="00A23C72">
              <w:rPr>
                <w:noProof/>
              </w:rPr>
              <w:drawing>
                <wp:inline distT="0" distB="0" distL="0" distR="0">
                  <wp:extent cx="1085850" cy="1057275"/>
                  <wp:effectExtent l="0" t="0" r="0" b="9525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423" w:rsidRPr="00BF4423" w:rsidTr="00CF2917">
        <w:trPr>
          <w:trHeight w:val="2880"/>
          <w:jc w:val="center"/>
        </w:trPr>
        <w:tc>
          <w:tcPr>
            <w:tcW w:w="5000" w:type="pct"/>
          </w:tcPr>
          <w:p w:rsidR="00BF4423" w:rsidRPr="00BD37C2" w:rsidRDefault="00BF4423" w:rsidP="00222F78">
            <w:pPr>
              <w:pStyle w:val="NoSpacing"/>
              <w:spacing w:before="100" w:beforeAutospacing="1"/>
              <w:ind w:right="666"/>
              <w:rPr>
                <w:sz w:val="80"/>
                <w:szCs w:val="80"/>
              </w:rPr>
            </w:pPr>
          </w:p>
          <w:p w:rsidR="00BF4423" w:rsidRPr="00BD37C2" w:rsidRDefault="00647547" w:rsidP="000A4018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 xml:space="preserve">In </w:t>
            </w:r>
            <w:r w:rsidR="00BF4423" w:rsidRPr="00BD37C2">
              <w:rPr>
                <w:sz w:val="80"/>
                <w:szCs w:val="80"/>
              </w:rPr>
              <w:t xml:space="preserve">Lab </w:t>
            </w:r>
            <w:r>
              <w:rPr>
                <w:sz w:val="80"/>
                <w:szCs w:val="80"/>
              </w:rPr>
              <w:t>Exercise</w:t>
            </w:r>
            <w:r w:rsidR="00435D7C">
              <w:rPr>
                <w:sz w:val="80"/>
                <w:szCs w:val="80"/>
              </w:rPr>
              <w:t xml:space="preserve"> </w:t>
            </w:r>
          </w:p>
          <w:p w:rsidR="00BF4423" w:rsidRPr="00BF4423" w:rsidRDefault="00BF4423" w:rsidP="00395A92">
            <w:pPr>
              <w:pStyle w:val="NoSpacing"/>
              <w:spacing w:before="100" w:beforeAutospacing="1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 w:rsidRPr="00BD37C2">
              <w:rPr>
                <w:sz w:val="32"/>
                <w:szCs w:val="32"/>
              </w:rPr>
              <w:t>“</w:t>
            </w:r>
            <w:r w:rsidR="00CB043E">
              <w:rPr>
                <w:sz w:val="32"/>
                <w:szCs w:val="32"/>
              </w:rPr>
              <w:t>Practice</w:t>
            </w:r>
            <w:bookmarkStart w:id="0" w:name="_GoBack"/>
            <w:bookmarkEnd w:id="0"/>
            <w:r w:rsidR="00435D7C">
              <w:rPr>
                <w:sz w:val="32"/>
                <w:szCs w:val="32"/>
              </w:rPr>
              <w:t xml:space="preserve"> Questions on </w:t>
            </w:r>
            <w:r w:rsidR="00647547">
              <w:rPr>
                <w:sz w:val="32"/>
                <w:szCs w:val="32"/>
              </w:rPr>
              <w:t>Triggers</w:t>
            </w:r>
            <w:r w:rsidR="00435D7C">
              <w:rPr>
                <w:sz w:val="32"/>
                <w:szCs w:val="32"/>
              </w:rPr>
              <w:t xml:space="preserve"> </w:t>
            </w:r>
            <w:r w:rsidR="00395A92">
              <w:rPr>
                <w:sz w:val="32"/>
                <w:szCs w:val="32"/>
              </w:rPr>
              <w:t>and</w:t>
            </w:r>
            <w:r w:rsidR="00CB043E">
              <w:rPr>
                <w:sz w:val="32"/>
                <w:szCs w:val="32"/>
              </w:rPr>
              <w:t xml:space="preserve"> </w:t>
            </w:r>
            <w:r w:rsidR="00435D7C">
              <w:rPr>
                <w:sz w:val="32"/>
                <w:szCs w:val="32"/>
              </w:rPr>
              <w:t>SP</w:t>
            </w:r>
            <w:r w:rsidRPr="00BD37C2">
              <w:rPr>
                <w:sz w:val="32"/>
                <w:szCs w:val="32"/>
              </w:rPr>
              <w:t>”</w:t>
            </w:r>
          </w:p>
        </w:tc>
      </w:tr>
      <w:tr w:rsidR="00BF4423" w:rsidRPr="00BF4423" w:rsidTr="00ED6D5B">
        <w:trPr>
          <w:trHeight w:val="80"/>
          <w:jc w:val="center"/>
        </w:trPr>
        <w:tc>
          <w:tcPr>
            <w:tcW w:w="5000" w:type="pct"/>
          </w:tcPr>
          <w:p w:rsidR="00BF4423" w:rsidRPr="00BD37C2" w:rsidRDefault="00BF4423" w:rsidP="000A4018">
            <w:pPr>
              <w:pStyle w:val="NoSpacing"/>
              <w:tabs>
                <w:tab w:val="left" w:pos="3465"/>
              </w:tabs>
              <w:ind w:right="666"/>
              <w:rPr>
                <w:sz w:val="18"/>
                <w:szCs w:val="18"/>
              </w:rPr>
            </w:pPr>
            <w:r w:rsidRPr="00BD37C2">
              <w:rPr>
                <w:sz w:val="18"/>
                <w:szCs w:val="18"/>
              </w:rPr>
              <w:tab/>
            </w:r>
          </w:p>
        </w:tc>
      </w:tr>
      <w:tr w:rsidR="00BF4423" w:rsidRPr="00BF4423" w:rsidTr="00ED6D5B">
        <w:trPr>
          <w:trHeight w:val="720"/>
          <w:jc w:val="center"/>
        </w:trPr>
        <w:tc>
          <w:tcPr>
            <w:tcW w:w="5000" w:type="pct"/>
            <w:vAlign w:val="center"/>
          </w:tcPr>
          <w:p w:rsidR="00BF4423" w:rsidRPr="00BD37C2" w:rsidRDefault="00BF4423" w:rsidP="000A4018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  <w:r w:rsidRPr="00BD37C2">
              <w:rPr>
                <w:sz w:val="44"/>
                <w:szCs w:val="44"/>
              </w:rPr>
              <w:t>Database Systems</w:t>
            </w:r>
          </w:p>
        </w:tc>
      </w:tr>
      <w:tr w:rsidR="00BF4423" w:rsidRPr="00BF4423" w:rsidTr="00CF2917">
        <w:trPr>
          <w:trHeight w:val="360"/>
          <w:jc w:val="center"/>
        </w:trPr>
        <w:tc>
          <w:tcPr>
            <w:tcW w:w="5000" w:type="pct"/>
            <w:vAlign w:val="center"/>
          </w:tcPr>
          <w:p w:rsidR="00BF4423" w:rsidRPr="00BF4423" w:rsidRDefault="00395A92" w:rsidP="000A4018">
            <w:pPr>
              <w:pStyle w:val="NoSpacing"/>
              <w:ind w:right="666"/>
              <w:jc w:val="center"/>
            </w:pPr>
            <w:r>
              <w:rPr>
                <w:sz w:val="32"/>
              </w:rPr>
              <w:t>Spring 2018</w:t>
            </w:r>
          </w:p>
        </w:tc>
      </w:tr>
    </w:tbl>
    <w:p w:rsidR="007A51D8" w:rsidRDefault="007A51D8" w:rsidP="00366903"/>
    <w:p w:rsidR="00ED6D5B" w:rsidRDefault="00ED6D5B"/>
    <w:p w:rsidR="00ED6D5B" w:rsidRDefault="00ED6D5B"/>
    <w:p w:rsidR="00ED6D5B" w:rsidRDefault="00ED6D5B"/>
    <w:p w:rsidR="00ED6D5B" w:rsidRDefault="00ED6D5B"/>
    <w:p w:rsidR="00ED6D5B" w:rsidRDefault="00ED6D5B"/>
    <w:p w:rsidR="00ED6D5B" w:rsidRDefault="00ED6D5B"/>
    <w:p w:rsidR="00ED6D5B" w:rsidRDefault="00ED6D5B"/>
    <w:p w:rsidR="00ED6D5B" w:rsidRDefault="00ED6D5B"/>
    <w:p w:rsidR="00ED6D5B" w:rsidRDefault="00ED6D5B" w:rsidP="00ED6D5B">
      <w:pPr>
        <w:jc w:val="center"/>
      </w:pPr>
    </w:p>
    <w:p w:rsidR="00ED6D5B" w:rsidRDefault="00ED6D5B" w:rsidP="00ED6D5B">
      <w:pPr>
        <w:jc w:val="center"/>
      </w:pPr>
    </w:p>
    <w:p w:rsidR="00ED6D5B" w:rsidRDefault="00ED6D5B" w:rsidP="00ED6D5B">
      <w:pPr>
        <w:jc w:val="center"/>
      </w:pPr>
    </w:p>
    <w:p w:rsidR="00ED6D5B" w:rsidRDefault="00ED6D5B" w:rsidP="00ED6D5B">
      <w:pPr>
        <w:jc w:val="center"/>
      </w:pPr>
    </w:p>
    <w:p w:rsidR="00ED6D5B" w:rsidRDefault="00ED6D5B" w:rsidP="00ED6D5B">
      <w:pPr>
        <w:jc w:val="center"/>
      </w:pPr>
    </w:p>
    <w:p w:rsidR="00ED6D5B" w:rsidRPr="00A323DF" w:rsidRDefault="00ED6D5B" w:rsidP="00ED6D5B">
      <w:pPr>
        <w:jc w:val="center"/>
      </w:pPr>
      <w:r w:rsidRPr="00A323DF">
        <w:t>Department of Computer Science</w:t>
      </w:r>
    </w:p>
    <w:p w:rsidR="007A51D8" w:rsidRDefault="00ED6D5B" w:rsidP="00F044AC">
      <w:pPr>
        <w:jc w:val="center"/>
      </w:pPr>
      <w:r w:rsidRPr="00A323DF">
        <w:t>FAST-NU, Lahore, Pakistan</w:t>
      </w:r>
    </w:p>
    <w:p w:rsidR="00BF4423" w:rsidRPr="00BF4423" w:rsidRDefault="00BF4423">
      <w:pPr>
        <w:sectPr w:rsidR="00BF4423" w:rsidRPr="00BF4423" w:rsidSect="007A51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F2F27" w:rsidRDefault="001F2F27" w:rsidP="001F2F27">
      <w:pPr>
        <w:pStyle w:val="Heading1"/>
      </w:pPr>
      <w:r>
        <w:lastRenderedPageBreak/>
        <w:t>Exercise</w:t>
      </w:r>
    </w:p>
    <w:p w:rsidR="001F2F27" w:rsidRDefault="001F2F27" w:rsidP="001F2F27">
      <w:r>
        <w:t>Schema given in Order.sql file</w:t>
      </w:r>
    </w:p>
    <w:p w:rsidR="001F2F27" w:rsidRDefault="001F2F27" w:rsidP="001F2F27"/>
    <w:p w:rsidR="001F2F27" w:rsidRDefault="001F2F27" w:rsidP="001F2F27">
      <w:r>
        <w:rPr>
          <w:noProof/>
        </w:rPr>
        <w:drawing>
          <wp:inline distT="0" distB="0" distL="0" distR="0">
            <wp:extent cx="2991430" cy="2389548"/>
            <wp:effectExtent l="19050" t="19050" r="190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461" cy="2396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540E" w:rsidRDefault="0086540E" w:rsidP="001F2F27"/>
    <w:p w:rsidR="00095731" w:rsidRDefault="00FA756D" w:rsidP="00107123">
      <w:pPr>
        <w:pStyle w:val="ListParagraph"/>
        <w:numPr>
          <w:ilvl w:val="0"/>
          <w:numId w:val="20"/>
        </w:numPr>
      </w:pPr>
      <w:r>
        <w:t>Create a trigger on Items that should not let you delete an item that has been ordered more than once.</w:t>
      </w:r>
    </w:p>
    <w:p w:rsidR="001B2667" w:rsidRPr="000E3410" w:rsidRDefault="00D767B1" w:rsidP="00395A92">
      <w:pPr>
        <w:pStyle w:val="ListParagraph"/>
        <w:numPr>
          <w:ilvl w:val="0"/>
          <w:numId w:val="20"/>
        </w:numPr>
        <w:rPr>
          <w:color w:val="FF0000"/>
        </w:rPr>
      </w:pPr>
      <w:r>
        <w:t xml:space="preserve">Use procedures and triggers together to accomplish this task </w:t>
      </w:r>
      <w:r w:rsidR="001B2667">
        <w:t>that</w:t>
      </w:r>
      <w:r>
        <w:t xml:space="preserve"> you should not be able to </w:t>
      </w:r>
      <w:r w:rsidR="001B2667">
        <w:t>increase items price but remember that you can decrease the price of item.</w:t>
      </w:r>
    </w:p>
    <w:p w:rsidR="00395A92" w:rsidRDefault="00395A92" w:rsidP="00107123">
      <w:pPr>
        <w:pStyle w:val="ListParagraph"/>
        <w:numPr>
          <w:ilvl w:val="0"/>
          <w:numId w:val="20"/>
        </w:numPr>
      </w:pPr>
      <w:r>
        <w:t xml:space="preserve">Create a procedure named as </w:t>
      </w:r>
      <w:r w:rsidR="00883CFA">
        <w:t>“CUSTOMER</w:t>
      </w:r>
      <w:r>
        <w:t xml:space="preserve"> OF THE MONTH” </w:t>
      </w:r>
      <w:r w:rsidR="00883CFA">
        <w:t>based on their orders</w:t>
      </w:r>
      <w:r w:rsidR="007A4B0B">
        <w:t xml:space="preserve"> and the month given to it</w:t>
      </w:r>
      <w:r w:rsidR="00883CFA">
        <w:t>.</w:t>
      </w:r>
      <w:r w:rsidR="00ED133B">
        <w:t xml:space="preserve"> (Hint : input of that procedure is a date)</w:t>
      </w:r>
    </w:p>
    <w:p w:rsidR="00883CFA" w:rsidRDefault="00883CFA" w:rsidP="00107123">
      <w:pPr>
        <w:pStyle w:val="ListParagraph"/>
        <w:numPr>
          <w:ilvl w:val="0"/>
          <w:numId w:val="20"/>
        </w:numPr>
      </w:pPr>
      <w:r>
        <w:t xml:space="preserve">Create a procedure </w:t>
      </w:r>
      <w:r w:rsidR="001B2667">
        <w:t>that</w:t>
      </w:r>
      <w:r>
        <w:t xml:space="preserve"> gives fifty percent 50% discount on the item which is minimum </w:t>
      </w:r>
      <w:r w:rsidR="001B2667">
        <w:t>in sale</w:t>
      </w:r>
      <w:r>
        <w:t>.</w:t>
      </w:r>
    </w:p>
    <w:p w:rsidR="007A4B0B" w:rsidRDefault="00890C61" w:rsidP="007A4B0B">
      <w:pPr>
        <w:pStyle w:val="ListParagraph"/>
        <w:numPr>
          <w:ilvl w:val="0"/>
          <w:numId w:val="20"/>
        </w:numPr>
      </w:pPr>
      <w:r>
        <w:t xml:space="preserve">Create a procedure that </w:t>
      </w:r>
      <w:r w:rsidR="007A4B0B">
        <w:t xml:space="preserve">Accepts a date as input and returns </w:t>
      </w:r>
    </w:p>
    <w:p w:rsidR="00D767B1" w:rsidRDefault="007A4B0B" w:rsidP="007A4B0B">
      <w:pPr>
        <w:pStyle w:val="ListParagraph"/>
        <w:numPr>
          <w:ilvl w:val="1"/>
          <w:numId w:val="20"/>
        </w:numPr>
      </w:pPr>
      <w:r>
        <w:t xml:space="preserve">Total </w:t>
      </w:r>
      <w:r w:rsidR="00890C61">
        <w:t xml:space="preserve">sale of </w:t>
      </w:r>
      <w:r>
        <w:t>that</w:t>
      </w:r>
      <w:r w:rsidR="00890C61">
        <w:t xml:space="preserve"> month.</w:t>
      </w:r>
      <w:r>
        <w:t>(based on order Date)</w:t>
      </w:r>
    </w:p>
    <w:p w:rsidR="007A4B0B" w:rsidRDefault="007A4B0B" w:rsidP="007A4B0B">
      <w:pPr>
        <w:pStyle w:val="ListParagraph"/>
        <w:numPr>
          <w:ilvl w:val="1"/>
          <w:numId w:val="20"/>
        </w:numPr>
      </w:pPr>
      <w:r>
        <w:t>Item name with minimum sale</w:t>
      </w:r>
    </w:p>
    <w:p w:rsidR="007A4B0B" w:rsidRDefault="007A4B0B" w:rsidP="007A4B0B">
      <w:pPr>
        <w:pStyle w:val="ListParagraph"/>
        <w:numPr>
          <w:ilvl w:val="1"/>
          <w:numId w:val="20"/>
        </w:numPr>
      </w:pPr>
      <w:r>
        <w:t>Item name with maximum sale</w:t>
      </w:r>
    </w:p>
    <w:p w:rsidR="007A4B0B" w:rsidRDefault="007A4B0B" w:rsidP="007A4B0B">
      <w:pPr>
        <w:pStyle w:val="ListParagraph"/>
        <w:numPr>
          <w:ilvl w:val="1"/>
          <w:numId w:val="20"/>
        </w:numPr>
      </w:pPr>
      <w:r>
        <w:t>Customer of that month (based on max orders) (you may use above created procedure)</w:t>
      </w:r>
    </w:p>
    <w:p w:rsidR="007A4B0B" w:rsidRDefault="007A4B0B" w:rsidP="007A4B0B">
      <w:pPr>
        <w:ind w:left="1080"/>
      </w:pPr>
      <w:r>
        <w:t>(Hint to accomplish that task try to create a separate procedure for each part a, b, c, d and use them to complete main task.)</w:t>
      </w:r>
    </w:p>
    <w:p w:rsidR="00095731" w:rsidRPr="0086540E" w:rsidRDefault="00095731" w:rsidP="00095731">
      <w:pPr>
        <w:pStyle w:val="ListParagraph"/>
        <w:spacing w:after="160" w:line="259" w:lineRule="auto"/>
      </w:pPr>
    </w:p>
    <w:sectPr w:rsidR="00095731" w:rsidRPr="0086540E" w:rsidSect="007A51D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0B7" w:rsidRDefault="002C40B7" w:rsidP="00BD37C2">
      <w:r>
        <w:separator/>
      </w:r>
    </w:p>
  </w:endnote>
  <w:endnote w:type="continuationSeparator" w:id="0">
    <w:p w:rsidR="002C40B7" w:rsidRDefault="002C40B7" w:rsidP="00BD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1D8" w:rsidRPr="00CF2917" w:rsidRDefault="007A51D8">
    <w:pPr>
      <w:pStyle w:val="Footer"/>
      <w:rPr>
        <w:sz w:val="24"/>
      </w:rPr>
    </w:pPr>
    <w:r w:rsidRPr="00CF2917">
      <w:rPr>
        <w:sz w:val="24"/>
      </w:rPr>
      <w:t xml:space="preserve">Page </w:t>
    </w:r>
    <w:r w:rsidR="00D51291" w:rsidRPr="00CF2917">
      <w:rPr>
        <w:sz w:val="24"/>
      </w:rPr>
      <w:fldChar w:fldCharType="begin"/>
    </w:r>
    <w:r w:rsidRPr="00CF2917">
      <w:rPr>
        <w:sz w:val="24"/>
      </w:rPr>
      <w:instrText xml:space="preserve"> PAGE   \* MERGEFORMAT </w:instrText>
    </w:r>
    <w:r w:rsidR="00D51291" w:rsidRPr="00CF2917">
      <w:rPr>
        <w:sz w:val="24"/>
      </w:rPr>
      <w:fldChar w:fldCharType="separate"/>
    </w:r>
    <w:r w:rsidR="00CB043E">
      <w:rPr>
        <w:noProof/>
        <w:sz w:val="24"/>
      </w:rPr>
      <w:t>1</w:t>
    </w:r>
    <w:r w:rsidR="00D51291" w:rsidRPr="00CF2917">
      <w:rPr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0B7" w:rsidRDefault="002C40B7" w:rsidP="00BD37C2">
      <w:r>
        <w:separator/>
      </w:r>
    </w:p>
  </w:footnote>
  <w:footnote w:type="continuationSeparator" w:id="0">
    <w:p w:rsidR="002C40B7" w:rsidRDefault="002C40B7" w:rsidP="00BD3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1D8" w:rsidRPr="00CF2917" w:rsidRDefault="00366903" w:rsidP="007A51D8">
    <w:pPr>
      <w:pStyle w:val="Header"/>
      <w:rPr>
        <w:sz w:val="22"/>
      </w:rPr>
    </w:pPr>
    <w:r w:rsidRPr="00A23C72">
      <w:rPr>
        <w:noProof/>
      </w:rPr>
      <w:drawing>
        <wp:inline distT="0" distB="0" distL="0" distR="0">
          <wp:extent cx="352425" cy="342900"/>
          <wp:effectExtent l="0" t="0" r="9525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7A51D8" w:rsidRPr="00CF2917">
      <w:rPr>
        <w:sz w:val="22"/>
      </w:rPr>
      <w:t>FAST NU Lahore</w:t>
    </w:r>
    <w:r w:rsidR="007A51D8" w:rsidRPr="00CF2917">
      <w:rPr>
        <w:sz w:val="22"/>
      </w:rPr>
      <w:tab/>
    </w:r>
    <w:r w:rsidR="007A51D8" w:rsidRPr="00CF2917">
      <w:rPr>
        <w:sz w:val="22"/>
      </w:rPr>
      <w:tab/>
      <w:t>Database Systems CS 204</w:t>
    </w:r>
  </w:p>
  <w:p w:rsidR="007A51D8" w:rsidRDefault="007A51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22CA"/>
    <w:multiLevelType w:val="hybridMultilevel"/>
    <w:tmpl w:val="9D881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442E"/>
    <w:multiLevelType w:val="hybridMultilevel"/>
    <w:tmpl w:val="B45CCE14"/>
    <w:lvl w:ilvl="0" w:tplc="5BF8C1A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56C54"/>
    <w:multiLevelType w:val="hybridMultilevel"/>
    <w:tmpl w:val="66AEA012"/>
    <w:lvl w:ilvl="0" w:tplc="56AA51B6">
      <w:start w:val="1"/>
      <w:numFmt w:val="decimal"/>
      <w:pStyle w:val="Heading2"/>
      <w:lvlText w:val="%1.     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24E5D8E"/>
    <w:multiLevelType w:val="multilevel"/>
    <w:tmpl w:val="F32EB15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C23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99231F"/>
    <w:multiLevelType w:val="hybridMultilevel"/>
    <w:tmpl w:val="413A9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FA6DA4"/>
    <w:multiLevelType w:val="hybridMultilevel"/>
    <w:tmpl w:val="4D067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2875E2"/>
    <w:multiLevelType w:val="hybridMultilevel"/>
    <w:tmpl w:val="4BA0BA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614A1"/>
    <w:multiLevelType w:val="hybridMultilevel"/>
    <w:tmpl w:val="B972E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B13071"/>
    <w:multiLevelType w:val="multilevel"/>
    <w:tmpl w:val="25B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B34416"/>
    <w:multiLevelType w:val="hybridMultilevel"/>
    <w:tmpl w:val="6282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DD18B9"/>
    <w:multiLevelType w:val="hybridMultilevel"/>
    <w:tmpl w:val="2DC2B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E63AFA"/>
    <w:multiLevelType w:val="hybridMultilevel"/>
    <w:tmpl w:val="A5F08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FD4524"/>
    <w:multiLevelType w:val="multilevel"/>
    <w:tmpl w:val="1B3E91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77A66528"/>
    <w:multiLevelType w:val="hybridMultilevel"/>
    <w:tmpl w:val="FD3EB614"/>
    <w:lvl w:ilvl="0" w:tplc="BE8C9698">
      <w:start w:val="1"/>
      <w:numFmt w:val="decimal"/>
      <w:lvlText w:val="%1.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6C0136"/>
    <w:multiLevelType w:val="multilevel"/>
    <w:tmpl w:val="27DC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795993"/>
    <w:multiLevelType w:val="multilevel"/>
    <w:tmpl w:val="6CB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5"/>
  </w:num>
  <w:num w:numId="5">
    <w:abstractNumId w:val="2"/>
  </w:num>
  <w:num w:numId="6">
    <w:abstractNumId w:val="9"/>
  </w:num>
  <w:num w:numId="7">
    <w:abstractNumId w:val="2"/>
  </w:num>
  <w:num w:numId="8">
    <w:abstractNumId w:val="2"/>
  </w:num>
  <w:num w:numId="9">
    <w:abstractNumId w:val="13"/>
  </w:num>
  <w:num w:numId="10">
    <w:abstractNumId w:val="16"/>
  </w:num>
  <w:num w:numId="11">
    <w:abstractNumId w:val="0"/>
  </w:num>
  <w:num w:numId="12">
    <w:abstractNumId w:val="5"/>
  </w:num>
  <w:num w:numId="13">
    <w:abstractNumId w:val="8"/>
  </w:num>
  <w:num w:numId="14">
    <w:abstractNumId w:val="2"/>
  </w:num>
  <w:num w:numId="15">
    <w:abstractNumId w:val="11"/>
  </w:num>
  <w:num w:numId="16">
    <w:abstractNumId w:val="4"/>
  </w:num>
  <w:num w:numId="17">
    <w:abstractNumId w:val="10"/>
  </w:num>
  <w:num w:numId="18">
    <w:abstractNumId w:val="6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547"/>
    <w:rsid w:val="0005457A"/>
    <w:rsid w:val="00062D8F"/>
    <w:rsid w:val="00095731"/>
    <w:rsid w:val="000A4018"/>
    <w:rsid w:val="000B4555"/>
    <w:rsid w:val="000F1DD5"/>
    <w:rsid w:val="00140BBA"/>
    <w:rsid w:val="00177076"/>
    <w:rsid w:val="001B2667"/>
    <w:rsid w:val="001F2F27"/>
    <w:rsid w:val="00222F78"/>
    <w:rsid w:val="00285D2C"/>
    <w:rsid w:val="002C40B7"/>
    <w:rsid w:val="00345B88"/>
    <w:rsid w:val="00366903"/>
    <w:rsid w:val="00395A92"/>
    <w:rsid w:val="003A2D33"/>
    <w:rsid w:val="003C62FE"/>
    <w:rsid w:val="0041533E"/>
    <w:rsid w:val="00435D7C"/>
    <w:rsid w:val="00441D5C"/>
    <w:rsid w:val="004B458E"/>
    <w:rsid w:val="005B6636"/>
    <w:rsid w:val="005C60F2"/>
    <w:rsid w:val="0063152A"/>
    <w:rsid w:val="00647547"/>
    <w:rsid w:val="006A01B4"/>
    <w:rsid w:val="006F4CEE"/>
    <w:rsid w:val="00702297"/>
    <w:rsid w:val="00786713"/>
    <w:rsid w:val="0078733A"/>
    <w:rsid w:val="007A4B0B"/>
    <w:rsid w:val="007A51D8"/>
    <w:rsid w:val="0086540E"/>
    <w:rsid w:val="00883CFA"/>
    <w:rsid w:val="00890C61"/>
    <w:rsid w:val="008B0252"/>
    <w:rsid w:val="00955778"/>
    <w:rsid w:val="009940F1"/>
    <w:rsid w:val="00AC7D8A"/>
    <w:rsid w:val="00AF464D"/>
    <w:rsid w:val="00B13A22"/>
    <w:rsid w:val="00BD37C2"/>
    <w:rsid w:val="00BF4423"/>
    <w:rsid w:val="00C03A35"/>
    <w:rsid w:val="00CB043E"/>
    <w:rsid w:val="00CF2917"/>
    <w:rsid w:val="00D51291"/>
    <w:rsid w:val="00D767B1"/>
    <w:rsid w:val="00DC1508"/>
    <w:rsid w:val="00DD3851"/>
    <w:rsid w:val="00DF7105"/>
    <w:rsid w:val="00E20702"/>
    <w:rsid w:val="00E70069"/>
    <w:rsid w:val="00ED133B"/>
    <w:rsid w:val="00ED6D5B"/>
    <w:rsid w:val="00EE4853"/>
    <w:rsid w:val="00F044AC"/>
    <w:rsid w:val="00F33137"/>
    <w:rsid w:val="00FA756D"/>
    <w:rsid w:val="00FF5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A7EB86-2B04-4ED4-9502-102FBE6B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903"/>
    <w:pPr>
      <w:jc w:val="both"/>
    </w:pPr>
    <w:rPr>
      <w:rFonts w:ascii="Times New Roman" w:eastAsia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733A"/>
    <w:pPr>
      <w:keepNext/>
      <w:keepLines/>
      <w:numPr>
        <w:numId w:val="1"/>
      </w:numPr>
      <w:spacing w:before="240" w:after="240"/>
      <w:outlineLvl w:val="0"/>
    </w:pPr>
    <w:rPr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917"/>
    <w:pPr>
      <w:keepNext/>
      <w:keepLines/>
      <w:numPr>
        <w:numId w:val="3"/>
      </w:numPr>
      <w:spacing w:before="160" w:after="120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2917"/>
    <w:pPr>
      <w:keepNext/>
      <w:keepLines/>
      <w:numPr>
        <w:ilvl w:val="2"/>
        <w:numId w:val="1"/>
      </w:numPr>
      <w:spacing w:before="160" w:after="120"/>
      <w:outlineLvl w:val="2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F4423"/>
  </w:style>
  <w:style w:type="character" w:customStyle="1" w:styleId="NoSpacingChar">
    <w:name w:val="No Spacing Char"/>
    <w:link w:val="NoSpacing"/>
    <w:uiPriority w:val="1"/>
    <w:rsid w:val="00BF4423"/>
    <w:rPr>
      <w:rFonts w:ascii="Calibri" w:eastAsia="Times New Roman" w:hAnsi="Calibri" w:cs="Times New Roman"/>
    </w:rPr>
  </w:style>
  <w:style w:type="character" w:customStyle="1" w:styleId="Heading1Char">
    <w:name w:val="Heading 1 Char"/>
    <w:link w:val="Heading1"/>
    <w:uiPriority w:val="9"/>
    <w:rsid w:val="0078733A"/>
    <w:rPr>
      <w:rFonts w:ascii="Times New Roman" w:eastAsia="Times New Roman" w:hAnsi="Times New Roman"/>
      <w:b/>
      <w:sz w:val="36"/>
      <w:szCs w:val="32"/>
    </w:rPr>
  </w:style>
  <w:style w:type="character" w:customStyle="1" w:styleId="Heading2Char">
    <w:name w:val="Heading 2 Char"/>
    <w:link w:val="Heading2"/>
    <w:uiPriority w:val="9"/>
    <w:rsid w:val="00CF2917"/>
    <w:rPr>
      <w:rFonts w:ascii="Times New Roman" w:eastAsia="Times New Roman" w:hAnsi="Times New Roman"/>
      <w:b/>
      <w:sz w:val="32"/>
      <w:szCs w:val="26"/>
    </w:rPr>
  </w:style>
  <w:style w:type="character" w:customStyle="1" w:styleId="Heading3Char">
    <w:name w:val="Heading 3 Char"/>
    <w:link w:val="Heading3"/>
    <w:uiPriority w:val="9"/>
    <w:rsid w:val="00CF2917"/>
    <w:rPr>
      <w:rFonts w:ascii="Times New Roman" w:eastAsia="Times New Roman" w:hAnsi="Times New Roman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F4423"/>
    <w:pPr>
      <w:spacing w:line="259" w:lineRule="auto"/>
      <w:outlineLvl w:val="9"/>
    </w:pPr>
    <w:rPr>
      <w:rFonts w:ascii="Calibri Light" w:hAnsi="Calibri Light"/>
      <w:color w:val="2E74B5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F44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4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4423"/>
    <w:pPr>
      <w:spacing w:after="100"/>
      <w:ind w:left="440"/>
    </w:pPr>
  </w:style>
  <w:style w:type="character" w:styleId="Hyperlink">
    <w:name w:val="Hyperlink"/>
    <w:uiPriority w:val="99"/>
    <w:unhideWhenUsed/>
    <w:rsid w:val="00BF44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D37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37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1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4555"/>
    <w:rPr>
      <w:rFonts w:cs="Times New Roman"/>
      <w:b/>
    </w:rPr>
  </w:style>
  <w:style w:type="paragraph" w:styleId="NormalWeb">
    <w:name w:val="Normal (Web)"/>
    <w:basedOn w:val="Normal"/>
    <w:uiPriority w:val="99"/>
    <w:rsid w:val="000B4555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66903"/>
    <w:pPr>
      <w:spacing w:after="200" w:line="276" w:lineRule="auto"/>
      <w:ind w:left="72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D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7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DB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A4CED-AE8C-440A-B665-6B45BD647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DBlab</Template>
  <TotalTime>86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1156</CharactersWithSpaces>
  <SharedDoc>false</SharedDoc>
  <HLinks>
    <vt:vector size="36" baseType="variant"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_Toc421034138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_Toc421034137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_Toc421034136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_Toc421034135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_Toc421034134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_Toc421034133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Adeel Qayyum</cp:lastModifiedBy>
  <cp:revision>16</cp:revision>
  <dcterms:created xsi:type="dcterms:W3CDTF">2017-02-23T17:33:00Z</dcterms:created>
  <dcterms:modified xsi:type="dcterms:W3CDTF">2018-04-19T21:47:00Z</dcterms:modified>
</cp:coreProperties>
</file>