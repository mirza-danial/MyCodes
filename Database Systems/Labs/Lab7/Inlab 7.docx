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4" w:type="pct"/>
        <w:jc w:val="center"/>
        <w:tblLook w:val="04A0" w:firstRow="1" w:lastRow="0" w:firstColumn="1" w:lastColumn="0" w:noHBand="0" w:noVBand="1"/>
      </w:tblPr>
      <w:tblGrid>
        <w:gridCol w:w="9630"/>
      </w:tblGrid>
      <w:tr w:rsidR="00BF4423" w:rsidRPr="00BF4423" w:rsidTr="00CF2917">
        <w:trPr>
          <w:trHeight w:val="2880"/>
          <w:jc w:val="center"/>
        </w:trPr>
        <w:tc>
          <w:tcPr>
            <w:tcW w:w="5000" w:type="pct"/>
          </w:tcPr>
          <w:p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BF4423" w:rsidRPr="00BD37C2" w:rsidRDefault="00BF4423" w:rsidP="000A4018">
            <w:pPr>
              <w:pStyle w:val="NoSpacing"/>
              <w:spacing w:after="100" w:afterAutospacing="1"/>
              <w:ind w:right="666"/>
              <w:jc w:val="center"/>
              <w:rPr>
                <w:caps/>
              </w:rPr>
            </w:pPr>
          </w:p>
          <w:p w:rsidR="00BF4423" w:rsidRPr="00BD37C2" w:rsidRDefault="00366903" w:rsidP="000A4018">
            <w:pPr>
              <w:ind w:right="666"/>
              <w:jc w:val="center"/>
            </w:pPr>
            <w:r w:rsidRPr="00A23C72">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rsidTr="00CF2917">
        <w:trPr>
          <w:trHeight w:val="2880"/>
          <w:jc w:val="center"/>
        </w:trPr>
        <w:tc>
          <w:tcPr>
            <w:tcW w:w="5000" w:type="pct"/>
          </w:tcPr>
          <w:p w:rsidR="00BF4423" w:rsidRPr="00BD37C2" w:rsidRDefault="00BF4423" w:rsidP="00222F78">
            <w:pPr>
              <w:pStyle w:val="NoSpacing"/>
              <w:spacing w:before="100" w:beforeAutospacing="1"/>
              <w:ind w:right="666"/>
              <w:rPr>
                <w:sz w:val="80"/>
                <w:szCs w:val="80"/>
              </w:rPr>
            </w:pPr>
          </w:p>
          <w:p w:rsidR="00BF4423" w:rsidRPr="00BD37C2" w:rsidRDefault="00416F3A" w:rsidP="000A4018">
            <w:pPr>
              <w:pStyle w:val="NoSpacing"/>
              <w:spacing w:before="100" w:beforeAutospacing="1"/>
              <w:ind w:right="666"/>
              <w:jc w:val="center"/>
              <w:rPr>
                <w:sz w:val="80"/>
                <w:szCs w:val="80"/>
              </w:rPr>
            </w:pPr>
            <w:r>
              <w:rPr>
                <w:sz w:val="80"/>
                <w:szCs w:val="80"/>
              </w:rPr>
              <w:t>Lab Manual 7</w:t>
            </w:r>
          </w:p>
          <w:p w:rsidR="00BF4423" w:rsidRPr="00BF4423" w:rsidRDefault="00BF4423" w:rsidP="00416F3A">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416F3A">
              <w:rPr>
                <w:sz w:val="32"/>
                <w:szCs w:val="32"/>
              </w:rPr>
              <w:t>Views and Stored Pr</w:t>
            </w:r>
            <w:bookmarkStart w:id="0" w:name="_GoBack"/>
            <w:bookmarkEnd w:id="0"/>
            <w:r w:rsidR="00416F3A">
              <w:rPr>
                <w:sz w:val="32"/>
                <w:szCs w:val="32"/>
              </w:rPr>
              <w:t>ocedures</w:t>
            </w:r>
            <w:r w:rsidRPr="00BD37C2">
              <w:rPr>
                <w:sz w:val="32"/>
                <w:szCs w:val="32"/>
              </w:rPr>
              <w:t>”</w:t>
            </w:r>
          </w:p>
        </w:tc>
      </w:tr>
      <w:tr w:rsidR="00BF4423" w:rsidRPr="00BF4423" w:rsidTr="00ED6D5B">
        <w:trPr>
          <w:trHeight w:val="80"/>
          <w:jc w:val="center"/>
        </w:trPr>
        <w:tc>
          <w:tcPr>
            <w:tcW w:w="5000" w:type="pct"/>
          </w:tcPr>
          <w:p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rsidTr="00ED6D5B">
        <w:trPr>
          <w:trHeight w:val="720"/>
          <w:jc w:val="center"/>
        </w:trPr>
        <w:tc>
          <w:tcPr>
            <w:tcW w:w="5000" w:type="pct"/>
            <w:vAlign w:val="center"/>
          </w:tcPr>
          <w:p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rsidTr="00CF2917">
        <w:trPr>
          <w:trHeight w:val="360"/>
          <w:jc w:val="center"/>
        </w:trPr>
        <w:tc>
          <w:tcPr>
            <w:tcW w:w="5000" w:type="pct"/>
            <w:vAlign w:val="center"/>
          </w:tcPr>
          <w:p w:rsidR="00BF4423" w:rsidRPr="00BF4423" w:rsidRDefault="00416F3A" w:rsidP="000A4018">
            <w:pPr>
              <w:pStyle w:val="NoSpacing"/>
              <w:ind w:right="666"/>
              <w:jc w:val="center"/>
            </w:pPr>
            <w:r>
              <w:rPr>
                <w:sz w:val="32"/>
              </w:rPr>
              <w:t>Spring 2018</w:t>
            </w:r>
          </w:p>
        </w:tc>
      </w:tr>
    </w:tbl>
    <w:p w:rsidR="007A51D8" w:rsidRDefault="007A51D8" w:rsidP="00366903"/>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Pr="00A323DF" w:rsidRDefault="00ED6D5B" w:rsidP="00ED6D5B">
      <w:pPr>
        <w:jc w:val="center"/>
      </w:pPr>
      <w:r w:rsidRPr="00A323DF">
        <w:t>Department of Computer Science</w:t>
      </w:r>
    </w:p>
    <w:p w:rsidR="007A51D8" w:rsidRDefault="00ED6D5B" w:rsidP="00F044AC">
      <w:pPr>
        <w:jc w:val="center"/>
      </w:pPr>
      <w:r w:rsidRPr="00A323DF">
        <w:t>FAST-NU, Lahore, Pakistan</w:t>
      </w:r>
    </w:p>
    <w:p w:rsidR="00BF4423" w:rsidRPr="00BF4423" w:rsidRDefault="00BF4423">
      <w:pPr>
        <w:sectPr w:rsidR="00BF4423" w:rsidRPr="00BF4423" w:rsidSect="007A51D8">
          <w:pgSz w:w="12240" w:h="15840"/>
          <w:pgMar w:top="1440" w:right="1440" w:bottom="1440" w:left="1440" w:header="720" w:footer="720" w:gutter="0"/>
          <w:cols w:space="720"/>
          <w:docGrid w:linePitch="360"/>
        </w:sectPr>
      </w:pPr>
    </w:p>
    <w:p w:rsidR="000B4555" w:rsidRDefault="00B95ABF" w:rsidP="00B95ABF">
      <w:pPr>
        <w:pStyle w:val="Heading1"/>
      </w:pPr>
      <w:r>
        <w:lastRenderedPageBreak/>
        <w:t>Exercise</w:t>
      </w:r>
    </w:p>
    <w:p w:rsidR="00B95ABF" w:rsidRDefault="005B03CB" w:rsidP="00B95ABF">
      <w:r>
        <w:t>Schema is given in Order.sql file</w:t>
      </w:r>
    </w:p>
    <w:p w:rsidR="005B03CB" w:rsidRDefault="005B03CB" w:rsidP="00B95ABF"/>
    <w:p w:rsidR="00F4139E" w:rsidRDefault="00330787" w:rsidP="00B95ABF">
      <w:r>
        <w:rPr>
          <w:noProof/>
        </w:rPr>
        <w:drawing>
          <wp:inline distT="0" distB="0" distL="0" distR="0">
            <wp:extent cx="2991430" cy="2389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461" cy="2396762"/>
                    </a:xfrm>
                    <a:prstGeom prst="rect">
                      <a:avLst/>
                    </a:prstGeom>
                    <a:noFill/>
                    <a:ln>
                      <a:noFill/>
                    </a:ln>
                  </pic:spPr>
                </pic:pic>
              </a:graphicData>
            </a:graphic>
          </wp:inline>
        </w:drawing>
      </w:r>
    </w:p>
    <w:p w:rsidR="00B95ABF" w:rsidRDefault="00B95ABF" w:rsidP="00B95ABF"/>
    <w:p w:rsidR="00B95ABF" w:rsidRDefault="005B03CB" w:rsidP="00F4139E">
      <w:pPr>
        <w:pStyle w:val="ListParagraph"/>
        <w:numPr>
          <w:ilvl w:val="0"/>
          <w:numId w:val="18"/>
        </w:numPr>
      </w:pPr>
      <w:r>
        <w:t>Create a View that give</w:t>
      </w:r>
      <w:r w:rsidR="00B95ABF">
        <w:t>s order number and total price of that order (price=  item price * item Quantity )</w:t>
      </w:r>
    </w:p>
    <w:p w:rsidR="005802F0" w:rsidRDefault="00F4139E" w:rsidP="005802F0">
      <w:pPr>
        <w:pStyle w:val="ListParagraph"/>
        <w:numPr>
          <w:ilvl w:val="0"/>
          <w:numId w:val="18"/>
        </w:numPr>
      </w:pPr>
      <w:r>
        <w:t xml:space="preserve">Create a View </w:t>
      </w:r>
      <w:r w:rsidR="005B03CB">
        <w:t xml:space="preserve">that gives all the items that are </w:t>
      </w:r>
      <w:r>
        <w:t xml:space="preserve">doing well in sales. The criteria to judge which item is doing good sale is that the item is has sold </w:t>
      </w:r>
      <w:r w:rsidR="005B03CB">
        <w:t>more</w:t>
      </w:r>
      <w:r>
        <w:t xml:space="preserve"> than 20 pieces.</w:t>
      </w:r>
    </w:p>
    <w:p w:rsidR="00024582" w:rsidRDefault="00F4139E" w:rsidP="00024582">
      <w:pPr>
        <w:pStyle w:val="ListParagraph"/>
        <w:numPr>
          <w:ilvl w:val="0"/>
          <w:numId w:val="18"/>
        </w:numPr>
      </w:pPr>
      <w:r>
        <w:t>Create a</w:t>
      </w:r>
      <w:r w:rsidR="005B03CB">
        <w:t xml:space="preserve"> stored procedure that takes </w:t>
      </w:r>
      <w:r>
        <w:t>order number</w:t>
      </w:r>
      <w:r w:rsidR="00024582">
        <w:t>, item No and Quantity as input.</w:t>
      </w:r>
    </w:p>
    <w:p w:rsidR="00024582" w:rsidRDefault="00024582" w:rsidP="00024582">
      <w:pPr>
        <w:pStyle w:val="ListParagraph"/>
      </w:pPr>
      <w:r>
        <w:t xml:space="preserve">If quantity of that item present in store is less than ordered quantity. Print a message ‘only </w:t>
      </w:r>
      <w:r w:rsidR="005B03CB">
        <w:t>&lt;</w:t>
      </w:r>
      <w:r w:rsidR="005802F0">
        <w:t>quantity in store</w:t>
      </w:r>
      <w:r>
        <w:t>&gt; is present, which is less than your required quantity is’</w:t>
      </w:r>
    </w:p>
    <w:p w:rsidR="00024582" w:rsidRDefault="00024582" w:rsidP="00024582">
      <w:pPr>
        <w:pStyle w:val="ListParagraph"/>
      </w:pPr>
      <w:r>
        <w:t>If enough quantity is present in store insert the order detail in order table and subtract the ordered quantity from quantity in store, for that ordered item.</w:t>
      </w:r>
    </w:p>
    <w:p w:rsidR="000E3410" w:rsidRPr="000E3410" w:rsidRDefault="000E3410" w:rsidP="00024582">
      <w:pPr>
        <w:pStyle w:val="ListParagraph"/>
        <w:rPr>
          <w:color w:val="FF0000"/>
        </w:rPr>
      </w:pPr>
      <w:r w:rsidRPr="000E3410">
        <w:rPr>
          <w:color w:val="FF0000"/>
        </w:rPr>
        <w:t>Write its Execute Statement as well</w:t>
      </w:r>
    </w:p>
    <w:p w:rsidR="005802F0" w:rsidRDefault="005802F0" w:rsidP="00D929B7">
      <w:pPr>
        <w:pStyle w:val="ListParagraph"/>
        <w:numPr>
          <w:ilvl w:val="0"/>
          <w:numId w:val="18"/>
        </w:numPr>
      </w:pPr>
      <w:r>
        <w:t>You have to create a customer Signup procedure, it will take all the information of Customer (No, Name City, Phone).</w:t>
      </w:r>
    </w:p>
    <w:p w:rsidR="005802F0" w:rsidRDefault="005802F0" w:rsidP="005802F0">
      <w:pPr>
        <w:pStyle w:val="ListParagraph"/>
      </w:pPr>
      <w:r>
        <w:t>At the end of pro</w:t>
      </w:r>
      <w:r w:rsidR="0081544A">
        <w:t xml:space="preserve">cedure it should return a flag (as output parameter) that should tell the violation of following rules: </w:t>
      </w:r>
    </w:p>
    <w:p w:rsidR="0081544A" w:rsidRDefault="0081544A" w:rsidP="0081544A">
      <w:pPr>
        <w:pStyle w:val="ListParagraph"/>
        <w:numPr>
          <w:ilvl w:val="1"/>
          <w:numId w:val="18"/>
        </w:numPr>
      </w:pPr>
      <w:r>
        <w:t xml:space="preserve">Rule1: </w:t>
      </w:r>
      <w:r w:rsidR="005802F0">
        <w:t xml:space="preserve">It should check that the customer No should be unique, so if any existing user has same user number it should return the Flag as 1. </w:t>
      </w:r>
    </w:p>
    <w:p w:rsidR="0081544A" w:rsidRDefault="0081544A" w:rsidP="0081544A">
      <w:pPr>
        <w:pStyle w:val="ListParagraph"/>
        <w:numPr>
          <w:ilvl w:val="1"/>
          <w:numId w:val="18"/>
        </w:numPr>
      </w:pPr>
      <w:r>
        <w:t>Rule 2: City cannot be null, if city is null it should return flag as 2.</w:t>
      </w:r>
    </w:p>
    <w:p w:rsidR="005802F0" w:rsidRDefault="0081544A" w:rsidP="0081544A">
      <w:pPr>
        <w:pStyle w:val="ListParagraph"/>
        <w:numPr>
          <w:ilvl w:val="1"/>
          <w:numId w:val="18"/>
        </w:numPr>
      </w:pPr>
      <w:r>
        <w:t xml:space="preserve">Rule 3: Phone number should be of 6 numbers, if it’s less or more it should flag as 3. </w:t>
      </w:r>
    </w:p>
    <w:p w:rsidR="0081544A" w:rsidRDefault="0081544A" w:rsidP="0081544A">
      <w:pPr>
        <w:pStyle w:val="ListParagraph"/>
        <w:numPr>
          <w:ilvl w:val="1"/>
          <w:numId w:val="18"/>
        </w:numPr>
      </w:pPr>
      <w:r>
        <w:t>If all the above rules are satisfied then customer should be inserted, and Flag should be returned as 0.</w:t>
      </w:r>
    </w:p>
    <w:p w:rsidR="000E3410" w:rsidRDefault="000E3410" w:rsidP="000E3410">
      <w:pPr>
        <w:ind w:left="720"/>
        <w:rPr>
          <w:color w:val="FF0000"/>
        </w:rPr>
      </w:pPr>
      <w:r w:rsidRPr="000E3410">
        <w:rPr>
          <w:color w:val="FF0000"/>
        </w:rPr>
        <w:t>Write its Execute Statement as well</w:t>
      </w:r>
    </w:p>
    <w:p w:rsidR="000E3410" w:rsidRPr="000E3410" w:rsidRDefault="00625AA0" w:rsidP="000E3410">
      <w:pPr>
        <w:pStyle w:val="ListParagraph"/>
        <w:numPr>
          <w:ilvl w:val="0"/>
          <w:numId w:val="18"/>
        </w:numPr>
        <w:rPr>
          <w:color w:val="FF0000"/>
        </w:rPr>
      </w:pPr>
      <w:r w:rsidRPr="005B03CB">
        <w:t>You</w:t>
      </w:r>
      <w:r>
        <w:t xml:space="preserve"> have to create a store procedure to cancel and order, it should take customer number and order no as an input, if that customer has placed that order, the order should be deleted and along with that all of its details should also be deleted. If that order number was not placed by that customer, it should print a message ‘Order no &lt;as taken from input&gt; is not of &lt;CustomerNo&gt;</w:t>
      </w:r>
      <w:r w:rsidR="00E755F3">
        <w:t>&lt;customerName&gt;</w:t>
      </w:r>
      <w:r>
        <w:t>’</w:t>
      </w:r>
      <w:r w:rsidR="000E3410">
        <w:t xml:space="preserve"> </w:t>
      </w:r>
      <w:r w:rsidR="000E3410" w:rsidRPr="000E3410">
        <w:rPr>
          <w:color w:val="FF0000"/>
        </w:rPr>
        <w:t>Write its Execute Statement as well</w:t>
      </w:r>
    </w:p>
    <w:p w:rsidR="00E755F3" w:rsidRDefault="005B03CB" w:rsidP="0081544A">
      <w:pPr>
        <w:pStyle w:val="ListParagraph"/>
        <w:numPr>
          <w:ilvl w:val="0"/>
          <w:numId w:val="18"/>
        </w:numPr>
      </w:pPr>
      <w:r>
        <w:t>Create a view that return StarCustomers, star</w:t>
      </w:r>
      <w:r w:rsidR="00E755F3">
        <w:t xml:space="preserve"> customers are the customers that have made a purchase of more than 2000. </w:t>
      </w:r>
    </w:p>
    <w:p w:rsidR="00E755F3" w:rsidRPr="0056690B" w:rsidRDefault="00E755F3" w:rsidP="0056690B">
      <w:pPr>
        <w:pStyle w:val="ListParagraph"/>
        <w:numPr>
          <w:ilvl w:val="0"/>
          <w:numId w:val="18"/>
        </w:numPr>
        <w:rPr>
          <w:color w:val="FF0000"/>
        </w:rPr>
      </w:pPr>
      <w:r>
        <w:lastRenderedPageBreak/>
        <w:t>Every customer get 1 point on purchase of 100 Rs. Create a procedure that takes CustomerName as input and return his total points.</w:t>
      </w:r>
      <w:r w:rsidR="0056690B">
        <w:t xml:space="preserve"> </w:t>
      </w:r>
      <w:r w:rsidR="0056690B" w:rsidRPr="000E3410">
        <w:rPr>
          <w:color w:val="FF0000"/>
        </w:rPr>
        <w:t>Write its Execute Statement as well</w:t>
      </w:r>
      <w:r w:rsidR="0056690B">
        <w:rPr>
          <w:color w:val="FF0000"/>
        </w:rPr>
        <w:t>.</w:t>
      </w:r>
    </w:p>
    <w:p w:rsidR="000E3410" w:rsidRDefault="000E3410" w:rsidP="0081544A">
      <w:pPr>
        <w:pStyle w:val="ListParagraph"/>
        <w:numPr>
          <w:ilvl w:val="0"/>
          <w:numId w:val="18"/>
        </w:numPr>
      </w:pPr>
      <w:r>
        <w:t>Create a view that returns all the customers that have phone number not null</w:t>
      </w:r>
      <w:r w:rsidR="00343927">
        <w:t>. One with WITH CHECK option. Also create it without with check option.</w:t>
      </w:r>
    </w:p>
    <w:p w:rsidR="000E3410" w:rsidRDefault="000E3410" w:rsidP="000E3410">
      <w:pPr>
        <w:pStyle w:val="ListParagraph"/>
        <w:numPr>
          <w:ilvl w:val="1"/>
          <w:numId w:val="18"/>
        </w:numPr>
      </w:pPr>
      <w:r>
        <w:t>Now try to insert, delete and update though the view, and observe the results.</w:t>
      </w:r>
    </w:p>
    <w:p w:rsidR="00E755F3" w:rsidRPr="00B95ABF" w:rsidRDefault="00E755F3" w:rsidP="00E755F3">
      <w:pPr>
        <w:pStyle w:val="ListParagraph"/>
      </w:pPr>
    </w:p>
    <w:sectPr w:rsidR="00E755F3" w:rsidRPr="00B95ABF" w:rsidSect="007A51D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0F2" w:rsidRDefault="008670F2" w:rsidP="00BD37C2">
      <w:r>
        <w:separator/>
      </w:r>
    </w:p>
  </w:endnote>
  <w:endnote w:type="continuationSeparator" w:id="0">
    <w:p w:rsidR="008670F2" w:rsidRDefault="008670F2"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416F3A">
      <w:rPr>
        <w:noProof/>
        <w:sz w:val="24"/>
      </w:rPr>
      <w:t>2</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0F2" w:rsidRDefault="008670F2" w:rsidP="00BD37C2">
      <w:r>
        <w:separator/>
      </w:r>
    </w:p>
  </w:footnote>
  <w:footnote w:type="continuationSeparator" w:id="0">
    <w:p w:rsidR="008670F2" w:rsidRDefault="008670F2"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366903" w:rsidP="007A51D8">
    <w:pPr>
      <w:pStyle w:val="Header"/>
      <w:rPr>
        <w:sz w:val="22"/>
      </w:rPr>
    </w:pPr>
    <w:r w:rsidRPr="00A23C72">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CS 204</w:t>
    </w:r>
  </w:p>
  <w:p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6AEA012"/>
    <w:lvl w:ilvl="0" w:tplc="56AA51B6">
      <w:start w:val="1"/>
      <w:numFmt w:val="decimal"/>
      <w:pStyle w:val="Heading2"/>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4E5D8E"/>
    <w:multiLevelType w:val="multilevel"/>
    <w:tmpl w:val="F32EB1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A6DA4"/>
    <w:multiLevelType w:val="hybridMultilevel"/>
    <w:tmpl w:val="15584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B1EDE"/>
    <w:multiLevelType w:val="hybridMultilevel"/>
    <w:tmpl w:val="C658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1"/>
  </w:num>
  <w:num w:numId="3">
    <w:abstractNumId w:val="1"/>
  </w:num>
  <w:num w:numId="4">
    <w:abstractNumId w:val="12"/>
  </w:num>
  <w:num w:numId="5">
    <w:abstractNumId w:val="1"/>
  </w:num>
  <w:num w:numId="6">
    <w:abstractNumId w:val="8"/>
  </w:num>
  <w:num w:numId="7">
    <w:abstractNumId w:val="1"/>
  </w:num>
  <w:num w:numId="8">
    <w:abstractNumId w:val="1"/>
  </w:num>
  <w:num w:numId="9">
    <w:abstractNumId w:val="10"/>
  </w:num>
  <w:num w:numId="10">
    <w:abstractNumId w:val="13"/>
  </w:num>
  <w:num w:numId="11">
    <w:abstractNumId w:val="0"/>
  </w:num>
  <w:num w:numId="12">
    <w:abstractNumId w:val="4"/>
  </w:num>
  <w:num w:numId="13">
    <w:abstractNumId w:val="7"/>
  </w:num>
  <w:num w:numId="14">
    <w:abstractNumId w:val="1"/>
  </w:num>
  <w:num w:numId="15">
    <w:abstractNumId w:val="9"/>
  </w:num>
  <w:num w:numId="16">
    <w:abstractNumId w:val="3"/>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D4"/>
    <w:rsid w:val="00024582"/>
    <w:rsid w:val="00050AD4"/>
    <w:rsid w:val="00062D8F"/>
    <w:rsid w:val="000A4018"/>
    <w:rsid w:val="000B4555"/>
    <w:rsid w:val="000E3410"/>
    <w:rsid w:val="000F1DD5"/>
    <w:rsid w:val="001435FE"/>
    <w:rsid w:val="00222F78"/>
    <w:rsid w:val="0023551A"/>
    <w:rsid w:val="00330787"/>
    <w:rsid w:val="00343927"/>
    <w:rsid w:val="00366903"/>
    <w:rsid w:val="003A2D33"/>
    <w:rsid w:val="003C62FE"/>
    <w:rsid w:val="0041533E"/>
    <w:rsid w:val="00416F3A"/>
    <w:rsid w:val="0056690B"/>
    <w:rsid w:val="005802F0"/>
    <w:rsid w:val="005B03CB"/>
    <w:rsid w:val="005C60F2"/>
    <w:rsid w:val="005E25CC"/>
    <w:rsid w:val="00625AA0"/>
    <w:rsid w:val="006A0106"/>
    <w:rsid w:val="006A01B4"/>
    <w:rsid w:val="006E5CB1"/>
    <w:rsid w:val="006F4CEE"/>
    <w:rsid w:val="00702297"/>
    <w:rsid w:val="00786713"/>
    <w:rsid w:val="0078733A"/>
    <w:rsid w:val="007A51D8"/>
    <w:rsid w:val="0081544A"/>
    <w:rsid w:val="008670F2"/>
    <w:rsid w:val="009940F1"/>
    <w:rsid w:val="00AC7D8A"/>
    <w:rsid w:val="00AF464D"/>
    <w:rsid w:val="00B13A22"/>
    <w:rsid w:val="00B95ABF"/>
    <w:rsid w:val="00BA203D"/>
    <w:rsid w:val="00BD37C2"/>
    <w:rsid w:val="00BF4423"/>
    <w:rsid w:val="00CF2917"/>
    <w:rsid w:val="00DC1508"/>
    <w:rsid w:val="00DD3851"/>
    <w:rsid w:val="00DF7105"/>
    <w:rsid w:val="00E20702"/>
    <w:rsid w:val="00E70069"/>
    <w:rsid w:val="00E755F3"/>
    <w:rsid w:val="00ED6D5B"/>
    <w:rsid w:val="00F044AC"/>
    <w:rsid w:val="00F4139E"/>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B651C5"/>
  <w15:chartTrackingRefBased/>
  <w15:docId w15:val="{81218C97-AB7F-45D7-8062-001133D3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B95ABF"/>
    <w:pPr>
      <w:keepNext/>
      <w:keepLines/>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CF2917"/>
    <w:pPr>
      <w:keepNext/>
      <w:keepLines/>
      <w:numPr>
        <w:numId w:val="3"/>
      </w:numPr>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B95ABF"/>
    <w:rPr>
      <w:rFonts w:ascii="Times New Roman" w:eastAsia="Times New Roman" w:hAnsi="Times New Roman"/>
      <w:b/>
      <w:sz w:val="36"/>
      <w:szCs w:val="32"/>
    </w:rPr>
  </w:style>
  <w:style w:type="character" w:customStyle="1" w:styleId="Heading2Char">
    <w:name w:val="Heading 2 Char"/>
    <w:link w:val="Heading2"/>
    <w:uiPriority w:val="9"/>
    <w:rsid w:val="00CF2917"/>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1FBE0-A454-4DD7-B19B-424F8E1B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91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2614</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M.Tahir</cp:lastModifiedBy>
  <cp:revision>14</cp:revision>
  <dcterms:created xsi:type="dcterms:W3CDTF">2017-02-17T06:43:00Z</dcterms:created>
  <dcterms:modified xsi:type="dcterms:W3CDTF">2018-03-13T05:58:00Z</dcterms:modified>
</cp:coreProperties>
</file>